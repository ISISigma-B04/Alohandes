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5369" w14:textId="5B83D6F6" w:rsidR="00487943" w:rsidRDefault="00487943" w:rsidP="00DF7733">
      <w:pPr>
        <w:pStyle w:val="Ttulo1"/>
        <w:pBdr>
          <w:bottom w:val="single" w:sz="4" w:space="0" w:color="auto"/>
        </w:pBdr>
      </w:pPr>
      <w:r>
        <w:t>Caso de estudio:</w:t>
      </w:r>
      <w:r w:rsidR="00C52484">
        <w:t xml:space="preserve"> Alohandes</w:t>
      </w:r>
    </w:p>
    <w:p w14:paraId="018FADA1" w14:textId="77777777" w:rsidR="00C306EE" w:rsidRPr="00DF7733" w:rsidRDefault="00623DF0" w:rsidP="00DF7733">
      <w:pPr>
        <w:pStyle w:val="Ttulo1"/>
        <w:pBdr>
          <w:bottom w:val="single" w:sz="4" w:space="0" w:color="auto"/>
        </w:pBdr>
        <w:rPr>
          <w:sz w:val="24"/>
          <w:szCs w:val="24"/>
        </w:rPr>
      </w:pPr>
      <w:r w:rsidRPr="00DF7733">
        <w:rPr>
          <w:sz w:val="24"/>
          <w:szCs w:val="24"/>
        </w:rP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14:paraId="19389E75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0049BBC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BD72F26" w14:textId="1A11A3CD" w:rsidR="00EA74B1" w:rsidRPr="00EA74B1" w:rsidRDefault="00487943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 w:rsidR="00492F73">
              <w:rPr>
                <w:b w:val="0"/>
                <w:sz w:val="18"/>
                <w:szCs w:val="18"/>
              </w:rPr>
              <w:t>.</w:t>
            </w:r>
            <w:r w:rsidR="00C52484">
              <w:rPr>
                <w:b w:val="0"/>
                <w:sz w:val="18"/>
                <w:szCs w:val="18"/>
              </w:rPr>
              <w:t xml:space="preserve"> Registrar los operadores de alojamiento para AlohAndes</w:t>
            </w:r>
          </w:p>
        </w:tc>
      </w:tr>
      <w:tr w:rsidR="00EA74B1" w:rsidRPr="00EA74B1" w14:paraId="19327F71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C23AD4C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FBBF853" w14:textId="7268FB41" w:rsidR="00EA74B1" w:rsidRPr="00EA74B1" w:rsidRDefault="005209E3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quiere poder registrar los operadores para alojamiento, teniendo en cuenta que debe pertenecer a uno de los convenios establecidos con empresas o personas naturales. </w:t>
            </w:r>
          </w:p>
        </w:tc>
      </w:tr>
      <w:tr w:rsidR="00EA74B1" w:rsidRPr="00EA74B1" w14:paraId="2D569256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14FCC1F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14:paraId="338E2115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D38B53F" w14:textId="1A563DD5" w:rsidR="00EA74B1" w:rsidRPr="00EA74B1" w:rsidRDefault="00F92DB7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 la empresa o persona natural (operador): String</w:t>
            </w:r>
          </w:p>
        </w:tc>
      </w:tr>
      <w:tr w:rsidR="0091744B" w:rsidRPr="00EA74B1" w14:paraId="782798F4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879EA8A" w14:textId="2DC6B879" w:rsidR="0091744B" w:rsidRDefault="0091744B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operador (Hotel, Hostal, Administrador de residencia universitaria, Vecino Fenicia, Empleado, Profesor, o Estudiante): String</w:t>
            </w:r>
          </w:p>
        </w:tc>
      </w:tr>
      <w:tr w:rsidR="0091744B" w:rsidRPr="00EA74B1" w14:paraId="169F5B3B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4107683" w14:textId="69AD2FB0" w:rsidR="0091744B" w:rsidRDefault="0091744B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Cedula o NIT: String</w:t>
            </w:r>
          </w:p>
        </w:tc>
      </w:tr>
      <w:tr w:rsidR="00EA74B1" w:rsidRPr="00EA74B1" w14:paraId="7A8DD9D5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14AB852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14:paraId="7E276EAB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EEABB7D" w14:textId="4E62AA9F" w:rsidR="00EA74B1" w:rsidRPr="00EA74B1" w:rsidRDefault="00D35685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Lista con la información ingresada y confirmación de registro exitoso.</w:t>
            </w:r>
          </w:p>
        </w:tc>
      </w:tr>
      <w:tr w:rsidR="00487943" w:rsidRPr="00EA74B1" w14:paraId="1467909C" w14:textId="77777777" w:rsidTr="000957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7305631" w14:textId="77777777" w:rsidR="00487943" w:rsidRPr="00EA74B1" w:rsidRDefault="00487943" w:rsidP="0009577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13525" w:rsidRPr="00EA74B1" w14:paraId="38E6B634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2F69609" w14:textId="42B97001" w:rsidR="00313525" w:rsidRDefault="00D35685" w:rsidP="0031352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Persistencia: La información debe quedar registrada correctamente en la base de datos, para futuras consultas de usuarios.</w:t>
            </w:r>
          </w:p>
        </w:tc>
      </w:tr>
    </w:tbl>
    <w:p w14:paraId="05E8C80E" w14:textId="76BC42D7" w:rsidR="00EA74B1" w:rsidRDefault="00EA74B1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16"/>
        <w:gridCol w:w="7933"/>
        <w:gridCol w:w="70"/>
      </w:tblGrid>
      <w:tr w:rsidR="0091744B" w:rsidRPr="00CB6304" w14:paraId="73C1D722" w14:textId="77777777" w:rsidTr="00DF7733">
        <w:trPr>
          <w:gridAfter w:val="1"/>
          <w:wAfter w:w="70" w:type="dxa"/>
          <w:trHeight w:val="309"/>
          <w:jc w:val="center"/>
        </w:trPr>
        <w:tc>
          <w:tcPr>
            <w:tcW w:w="2282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8B2E410" w14:textId="77777777" w:rsidR="0091744B" w:rsidRPr="00EA74B1" w:rsidRDefault="0091744B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7949" w:type="dxa"/>
            <w:gridSpan w:val="2"/>
          </w:tcPr>
          <w:p w14:paraId="11E405DE" w14:textId="6EB385F4" w:rsidR="0091744B" w:rsidRPr="00EA74B1" w:rsidRDefault="0091744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DF7733">
              <w:rPr>
                <w:b w:val="0"/>
                <w:sz w:val="18"/>
                <w:szCs w:val="18"/>
              </w:rPr>
              <w:t>2</w:t>
            </w:r>
            <w:r>
              <w:rPr>
                <w:b w:val="0"/>
                <w:sz w:val="18"/>
                <w:szCs w:val="18"/>
              </w:rPr>
              <w:t xml:space="preserve">. Registrar </w:t>
            </w:r>
            <w:r>
              <w:rPr>
                <w:b w:val="0"/>
                <w:sz w:val="18"/>
                <w:szCs w:val="18"/>
              </w:rPr>
              <w:t xml:space="preserve">propuesta </w:t>
            </w:r>
            <w:r>
              <w:rPr>
                <w:b w:val="0"/>
                <w:sz w:val="18"/>
                <w:szCs w:val="18"/>
              </w:rPr>
              <w:t>de alojamiento para AlohAndes</w:t>
            </w:r>
          </w:p>
        </w:tc>
      </w:tr>
      <w:tr w:rsidR="0091744B" w:rsidRPr="00EA74B1" w14:paraId="2C389F17" w14:textId="77777777" w:rsidTr="00DF7733">
        <w:trPr>
          <w:gridAfter w:val="1"/>
          <w:wAfter w:w="70" w:type="dxa"/>
          <w:trHeight w:val="618"/>
          <w:jc w:val="center"/>
        </w:trPr>
        <w:tc>
          <w:tcPr>
            <w:tcW w:w="2282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E672A1C" w14:textId="77777777" w:rsidR="0091744B" w:rsidRPr="00EA74B1" w:rsidRDefault="0091744B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7949" w:type="dxa"/>
            <w:gridSpan w:val="2"/>
            <w:tcBorders>
              <w:bottom w:val="single" w:sz="4" w:space="0" w:color="auto"/>
            </w:tcBorders>
          </w:tcPr>
          <w:p w14:paraId="06C770A2" w14:textId="1E2D529C" w:rsidR="0091744B" w:rsidRPr="00EA74B1" w:rsidRDefault="0091744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quiere poder registrar </w:t>
            </w:r>
            <w:r w:rsidR="00DF7733">
              <w:rPr>
                <w:b w:val="0"/>
                <w:sz w:val="18"/>
                <w:szCs w:val="18"/>
              </w:rPr>
              <w:t xml:space="preserve">una propuesta de alojamiento a un operador. </w:t>
            </w:r>
            <w:r>
              <w:rPr>
                <w:b w:val="0"/>
                <w:sz w:val="18"/>
                <w:szCs w:val="18"/>
              </w:rPr>
              <w:t>Y se debe indicar el nombre, tipo de alojamiento, el precio, la capacidad, la ubicación, el tamaño del alojamiento, duración mínima de estadía y servicios adicionales.</w:t>
            </w:r>
          </w:p>
        </w:tc>
      </w:tr>
      <w:tr w:rsidR="0091744B" w:rsidRPr="00EA74B1" w14:paraId="7F7C4139" w14:textId="77777777" w:rsidTr="00DF7733">
        <w:trPr>
          <w:gridAfter w:val="1"/>
          <w:wAfter w:w="70" w:type="dxa"/>
          <w:trHeight w:val="272"/>
          <w:jc w:val="center"/>
        </w:trPr>
        <w:tc>
          <w:tcPr>
            <w:tcW w:w="10231" w:type="dxa"/>
            <w:gridSpan w:val="3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33BFD97" w14:textId="77777777" w:rsidR="0091744B" w:rsidRPr="00EA74B1" w:rsidRDefault="0091744B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1744B" w:rsidRPr="00EA74B1" w14:paraId="7960F813" w14:textId="77777777" w:rsidTr="00DF7733">
        <w:trPr>
          <w:gridAfter w:val="1"/>
          <w:wAfter w:w="70" w:type="dxa"/>
          <w:trHeight w:val="269"/>
          <w:jc w:val="center"/>
        </w:trPr>
        <w:tc>
          <w:tcPr>
            <w:tcW w:w="10231" w:type="dxa"/>
            <w:gridSpan w:val="3"/>
            <w:tcBorders>
              <w:bottom w:val="single" w:sz="4" w:space="0" w:color="auto"/>
            </w:tcBorders>
          </w:tcPr>
          <w:p w14:paraId="5CDF30D3" w14:textId="3B4B7B5B" w:rsidR="0091744B" w:rsidRPr="00EA74B1" w:rsidRDefault="00DF7733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NIT o Cedula</w:t>
            </w:r>
            <w:r w:rsidR="0091744B">
              <w:rPr>
                <w:b w:val="0"/>
                <w:sz w:val="18"/>
                <w:szCs w:val="18"/>
              </w:rPr>
              <w:t xml:space="preserve"> de la empresa o persona natural (operador): String</w:t>
            </w:r>
          </w:p>
        </w:tc>
      </w:tr>
      <w:tr w:rsidR="0091744B" w:rsidRPr="00EA74B1" w14:paraId="33C82736" w14:textId="77777777" w:rsidTr="00DF7733">
        <w:trPr>
          <w:gridAfter w:val="1"/>
          <w:wAfter w:w="70" w:type="dxa"/>
          <w:trHeight w:val="259"/>
          <w:jc w:val="center"/>
        </w:trPr>
        <w:tc>
          <w:tcPr>
            <w:tcW w:w="10231" w:type="dxa"/>
            <w:gridSpan w:val="3"/>
            <w:tcBorders>
              <w:bottom w:val="single" w:sz="4" w:space="0" w:color="auto"/>
            </w:tcBorders>
          </w:tcPr>
          <w:p w14:paraId="1819E08C" w14:textId="77777777" w:rsidR="0091744B" w:rsidRDefault="0091744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alojamiento: String</w:t>
            </w:r>
          </w:p>
        </w:tc>
      </w:tr>
      <w:tr w:rsidR="0091744B" w:rsidRPr="00CB6304" w14:paraId="13F8A01A" w14:textId="77777777" w:rsidTr="00DF7733">
        <w:trPr>
          <w:gridAfter w:val="1"/>
          <w:wAfter w:w="70" w:type="dxa"/>
          <w:trHeight w:val="269"/>
          <w:jc w:val="center"/>
        </w:trPr>
        <w:tc>
          <w:tcPr>
            <w:tcW w:w="10231" w:type="dxa"/>
            <w:gridSpan w:val="3"/>
            <w:tcBorders>
              <w:bottom w:val="single" w:sz="4" w:space="0" w:color="auto"/>
            </w:tcBorders>
          </w:tcPr>
          <w:p w14:paraId="20951FFB" w14:textId="77777777" w:rsidR="0091744B" w:rsidRDefault="0091744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Precio: Int</w:t>
            </w:r>
          </w:p>
        </w:tc>
      </w:tr>
      <w:tr w:rsidR="0091744B" w:rsidRPr="00CB6304" w14:paraId="02C3EB6B" w14:textId="77777777" w:rsidTr="00DF7733">
        <w:trPr>
          <w:gridAfter w:val="1"/>
          <w:wAfter w:w="70" w:type="dxa"/>
          <w:trHeight w:val="269"/>
          <w:jc w:val="center"/>
        </w:trPr>
        <w:tc>
          <w:tcPr>
            <w:tcW w:w="10231" w:type="dxa"/>
            <w:gridSpan w:val="3"/>
            <w:tcBorders>
              <w:bottom w:val="single" w:sz="4" w:space="0" w:color="auto"/>
            </w:tcBorders>
          </w:tcPr>
          <w:p w14:paraId="4422B699" w14:textId="77777777" w:rsidR="0091744B" w:rsidRDefault="0091744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Capacidad de personas: int</w:t>
            </w:r>
          </w:p>
        </w:tc>
      </w:tr>
      <w:tr w:rsidR="0091744B" w:rsidRPr="00CB6304" w14:paraId="5F9981ED" w14:textId="77777777" w:rsidTr="00DF7733">
        <w:trPr>
          <w:gridAfter w:val="1"/>
          <w:wAfter w:w="70" w:type="dxa"/>
          <w:trHeight w:val="259"/>
          <w:jc w:val="center"/>
        </w:trPr>
        <w:tc>
          <w:tcPr>
            <w:tcW w:w="10231" w:type="dxa"/>
            <w:gridSpan w:val="3"/>
            <w:tcBorders>
              <w:bottom w:val="single" w:sz="4" w:space="0" w:color="auto"/>
            </w:tcBorders>
          </w:tcPr>
          <w:p w14:paraId="312B2790" w14:textId="77777777" w:rsidR="0091744B" w:rsidRDefault="0091744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Ubicación: String</w:t>
            </w:r>
          </w:p>
        </w:tc>
      </w:tr>
      <w:tr w:rsidR="0091744B" w:rsidRPr="00CB6304" w14:paraId="4CC6D5B0" w14:textId="77777777" w:rsidTr="00DF7733">
        <w:trPr>
          <w:gridAfter w:val="1"/>
          <w:wAfter w:w="70" w:type="dxa"/>
          <w:trHeight w:val="269"/>
          <w:jc w:val="center"/>
        </w:trPr>
        <w:tc>
          <w:tcPr>
            <w:tcW w:w="10231" w:type="dxa"/>
            <w:gridSpan w:val="3"/>
            <w:tcBorders>
              <w:bottom w:val="single" w:sz="4" w:space="0" w:color="auto"/>
            </w:tcBorders>
          </w:tcPr>
          <w:p w14:paraId="1F1A3DF0" w14:textId="77777777" w:rsidR="0091744B" w:rsidRDefault="0091744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Tamaño del alojamiento: String</w:t>
            </w:r>
          </w:p>
        </w:tc>
      </w:tr>
      <w:tr w:rsidR="0091744B" w:rsidRPr="00CB6304" w14:paraId="47786A66" w14:textId="77777777" w:rsidTr="00DF7733">
        <w:trPr>
          <w:gridAfter w:val="1"/>
          <w:wAfter w:w="70" w:type="dxa"/>
          <w:trHeight w:val="259"/>
          <w:jc w:val="center"/>
        </w:trPr>
        <w:tc>
          <w:tcPr>
            <w:tcW w:w="10231" w:type="dxa"/>
            <w:gridSpan w:val="3"/>
            <w:tcBorders>
              <w:bottom w:val="single" w:sz="4" w:space="0" w:color="auto"/>
            </w:tcBorders>
          </w:tcPr>
          <w:p w14:paraId="03008EF1" w14:textId="77777777" w:rsidR="0091744B" w:rsidRDefault="0091744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Duración mínima de estadía o contrato: String</w:t>
            </w:r>
          </w:p>
        </w:tc>
      </w:tr>
      <w:tr w:rsidR="0091744B" w:rsidRPr="00CB6304" w14:paraId="3B075074" w14:textId="77777777" w:rsidTr="00DF7733">
        <w:trPr>
          <w:gridAfter w:val="1"/>
          <w:wAfter w:w="70" w:type="dxa"/>
          <w:trHeight w:val="269"/>
          <w:jc w:val="center"/>
        </w:trPr>
        <w:tc>
          <w:tcPr>
            <w:tcW w:w="10231" w:type="dxa"/>
            <w:gridSpan w:val="3"/>
            <w:tcBorders>
              <w:bottom w:val="single" w:sz="4" w:space="0" w:color="auto"/>
            </w:tcBorders>
          </w:tcPr>
          <w:p w14:paraId="7196A365" w14:textId="77777777" w:rsidR="0091744B" w:rsidRDefault="0091744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Servicios adicionales: String</w:t>
            </w:r>
          </w:p>
        </w:tc>
      </w:tr>
      <w:tr w:rsidR="0091744B" w:rsidRPr="00EA74B1" w14:paraId="602DF452" w14:textId="77777777" w:rsidTr="00DF7733">
        <w:trPr>
          <w:gridAfter w:val="1"/>
          <w:wAfter w:w="70" w:type="dxa"/>
          <w:trHeight w:val="272"/>
          <w:jc w:val="center"/>
        </w:trPr>
        <w:tc>
          <w:tcPr>
            <w:tcW w:w="10231" w:type="dxa"/>
            <w:gridSpan w:val="3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2A6483C" w14:textId="77777777" w:rsidR="0091744B" w:rsidRPr="00EA74B1" w:rsidRDefault="0091744B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1744B" w:rsidRPr="00EA74B1" w14:paraId="2DC2255E" w14:textId="77777777" w:rsidTr="00DF7733">
        <w:trPr>
          <w:gridAfter w:val="1"/>
          <w:wAfter w:w="70" w:type="dxa"/>
          <w:trHeight w:val="269"/>
          <w:jc w:val="center"/>
        </w:trPr>
        <w:tc>
          <w:tcPr>
            <w:tcW w:w="10231" w:type="dxa"/>
            <w:gridSpan w:val="3"/>
            <w:tcBorders>
              <w:bottom w:val="single" w:sz="4" w:space="0" w:color="auto"/>
            </w:tcBorders>
          </w:tcPr>
          <w:p w14:paraId="5E02D56A" w14:textId="575D2398" w:rsidR="0091744B" w:rsidRPr="00EA74B1" w:rsidRDefault="0091744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Lista con la información ingresada </w:t>
            </w:r>
            <w:r>
              <w:rPr>
                <w:b w:val="0"/>
                <w:sz w:val="18"/>
                <w:szCs w:val="18"/>
              </w:rPr>
              <w:t xml:space="preserve">asociada al operador </w:t>
            </w:r>
            <w:r>
              <w:rPr>
                <w:b w:val="0"/>
                <w:sz w:val="18"/>
                <w:szCs w:val="18"/>
              </w:rPr>
              <w:t>y confirmación de registro exitoso.</w:t>
            </w:r>
            <w:r w:rsidR="008162FE">
              <w:rPr>
                <w:b w:val="0"/>
                <w:sz w:val="18"/>
                <w:szCs w:val="18"/>
              </w:rPr>
              <w:t xml:space="preserve"> Retorna un id de alojamiento.</w:t>
            </w:r>
          </w:p>
        </w:tc>
      </w:tr>
      <w:tr w:rsidR="0091744B" w:rsidRPr="00EA74B1" w14:paraId="4CBD8F0E" w14:textId="77777777" w:rsidTr="00DF7733">
        <w:trPr>
          <w:gridAfter w:val="1"/>
          <w:wAfter w:w="70" w:type="dxa"/>
          <w:trHeight w:val="272"/>
          <w:jc w:val="center"/>
        </w:trPr>
        <w:tc>
          <w:tcPr>
            <w:tcW w:w="10231" w:type="dxa"/>
            <w:gridSpan w:val="3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C20432B" w14:textId="77777777" w:rsidR="0091744B" w:rsidRPr="00EA74B1" w:rsidRDefault="0091744B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1744B" w:rsidRPr="00EA74B1" w14:paraId="0A7717D8" w14:textId="77777777" w:rsidTr="00DF7733">
        <w:trPr>
          <w:gridAfter w:val="1"/>
          <w:wAfter w:w="70" w:type="dxa"/>
          <w:trHeight w:val="259"/>
          <w:jc w:val="center"/>
        </w:trPr>
        <w:tc>
          <w:tcPr>
            <w:tcW w:w="10231" w:type="dxa"/>
            <w:gridSpan w:val="3"/>
            <w:tcBorders>
              <w:bottom w:val="single" w:sz="4" w:space="0" w:color="auto"/>
            </w:tcBorders>
          </w:tcPr>
          <w:p w14:paraId="1F25DC09" w14:textId="77777777" w:rsidR="0091744B" w:rsidRDefault="0091744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Persistencia: La información debe quedar registrada correctamente en la base de datos, para futuras consultas de usuarios.</w:t>
            </w:r>
          </w:p>
        </w:tc>
      </w:tr>
      <w:tr w:rsidR="00DF7733" w:rsidRPr="00CB6304" w14:paraId="61D9E300" w14:textId="77777777" w:rsidTr="00DF7733">
        <w:trPr>
          <w:jc w:val="center"/>
        </w:trPr>
        <w:tc>
          <w:tcPr>
            <w:tcW w:w="2298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4815E3F" w14:textId="77777777" w:rsidR="00DF7733" w:rsidRPr="00EA74B1" w:rsidRDefault="00DF7733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  <w:gridSpan w:val="2"/>
          </w:tcPr>
          <w:p w14:paraId="22098256" w14:textId="496D8E42" w:rsidR="00DF7733" w:rsidRPr="00EA74B1" w:rsidRDefault="00DF7733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3</w:t>
            </w:r>
            <w:r>
              <w:rPr>
                <w:b w:val="0"/>
                <w:sz w:val="18"/>
                <w:szCs w:val="18"/>
              </w:rPr>
              <w:t xml:space="preserve">. Registrar </w:t>
            </w:r>
            <w:r>
              <w:rPr>
                <w:b w:val="0"/>
                <w:sz w:val="18"/>
                <w:szCs w:val="18"/>
              </w:rPr>
              <w:t>las personas habilitadas para utilizar los servicios</w:t>
            </w:r>
          </w:p>
        </w:tc>
      </w:tr>
      <w:tr w:rsidR="00DF7733" w:rsidRPr="00EA74B1" w14:paraId="36E280BF" w14:textId="77777777" w:rsidTr="00DF7733">
        <w:trPr>
          <w:jc w:val="center"/>
        </w:trPr>
        <w:tc>
          <w:tcPr>
            <w:tcW w:w="2298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EE654F5" w14:textId="77777777" w:rsidR="00DF7733" w:rsidRPr="00EA74B1" w:rsidRDefault="00DF7733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gridSpan w:val="2"/>
            <w:tcBorders>
              <w:bottom w:val="single" w:sz="4" w:space="0" w:color="auto"/>
            </w:tcBorders>
          </w:tcPr>
          <w:p w14:paraId="655632AA" w14:textId="6F6DAC66" w:rsidR="00DF7733" w:rsidRPr="00EA74B1" w:rsidRDefault="00DF7733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quiere poder registrar un cliente para que pueda usar los servicios. El cliente debe tener algún vínculo con los Andes.</w:t>
            </w:r>
          </w:p>
        </w:tc>
      </w:tr>
      <w:tr w:rsidR="00DF7733" w:rsidRPr="00EA74B1" w14:paraId="6E177E68" w14:textId="77777777" w:rsidTr="00DF7733">
        <w:trPr>
          <w:trHeight w:val="315"/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A71E2D3" w14:textId="77777777" w:rsidR="00DF7733" w:rsidRPr="00EA74B1" w:rsidRDefault="00DF7733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F7733" w:rsidRPr="00EA74B1" w14:paraId="7DC8BD41" w14:textId="77777777" w:rsidTr="00DF7733">
        <w:trPr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</w:tcPr>
          <w:p w14:paraId="1659601C" w14:textId="1203953E" w:rsidR="00DF7733" w:rsidRPr="00EA74B1" w:rsidRDefault="00DF7733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de la persona: String</w:t>
            </w:r>
          </w:p>
        </w:tc>
      </w:tr>
      <w:tr w:rsidR="00DF7733" w:rsidRPr="00EA74B1" w14:paraId="486EF69B" w14:textId="77777777" w:rsidTr="00DF7733">
        <w:trPr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</w:tcPr>
          <w:p w14:paraId="19115177" w14:textId="6A8662CA" w:rsidR="00DF7733" w:rsidRDefault="00DF7733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Cedula: String</w:t>
            </w:r>
          </w:p>
        </w:tc>
      </w:tr>
      <w:tr w:rsidR="00DF7733" w:rsidRPr="00CB6304" w14:paraId="26B20FAD" w14:textId="77777777" w:rsidTr="00DF7733">
        <w:trPr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</w:tcPr>
          <w:p w14:paraId="63F770DF" w14:textId="7CB4E2F7" w:rsidR="00DF7733" w:rsidRDefault="00DF7733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Vinculo con la institución (estudiante, egresado, empleado, profesor, </w:t>
            </w:r>
            <w:r w:rsidR="006767A3">
              <w:rPr>
                <w:b w:val="0"/>
                <w:sz w:val="18"/>
                <w:szCs w:val="18"/>
              </w:rPr>
              <w:t>padre de estudiante, profesor invitado, persona registrada en evento uniandes): String</w:t>
            </w:r>
          </w:p>
        </w:tc>
      </w:tr>
      <w:tr w:rsidR="00DF7733" w:rsidRPr="00EA74B1" w14:paraId="4070D2E5" w14:textId="77777777" w:rsidTr="00DF7733">
        <w:trPr>
          <w:trHeight w:val="315"/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8103292" w14:textId="77777777" w:rsidR="00DF7733" w:rsidRPr="00EA74B1" w:rsidRDefault="00DF7733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F7733" w:rsidRPr="00EA74B1" w14:paraId="0E4E18C7" w14:textId="77777777" w:rsidTr="00DF7733">
        <w:trPr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</w:tcPr>
          <w:p w14:paraId="43577C73" w14:textId="2CCE2D76" w:rsidR="00DF7733" w:rsidRPr="00EA74B1" w:rsidRDefault="006767A3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retorna una lista con la información de la persona y un mensaje de registro exitoso.</w:t>
            </w:r>
          </w:p>
        </w:tc>
      </w:tr>
      <w:tr w:rsidR="00DF7733" w:rsidRPr="00EA74B1" w14:paraId="02410D27" w14:textId="77777777" w:rsidTr="00DF7733">
        <w:trPr>
          <w:trHeight w:val="315"/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0045BC3" w14:textId="77777777" w:rsidR="00DF7733" w:rsidRPr="00EA74B1" w:rsidRDefault="00DF7733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F7733" w:rsidRPr="00EA74B1" w14:paraId="304A1E74" w14:textId="77777777" w:rsidTr="00DF7733">
        <w:trPr>
          <w:jc w:val="center"/>
        </w:trPr>
        <w:tc>
          <w:tcPr>
            <w:tcW w:w="10301" w:type="dxa"/>
            <w:gridSpan w:val="4"/>
          </w:tcPr>
          <w:p w14:paraId="14A24552" w14:textId="24F39DAA" w:rsidR="00DF7733" w:rsidRPr="00EA74B1" w:rsidRDefault="006767A3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Privacidad: Solo los usuarios autorizados pueden ver información de la persona.</w:t>
            </w:r>
          </w:p>
        </w:tc>
      </w:tr>
      <w:tr w:rsidR="00DF7733" w:rsidRPr="00EA74B1" w14:paraId="7419C4F1" w14:textId="77777777" w:rsidTr="00DF7733">
        <w:trPr>
          <w:jc w:val="center"/>
        </w:trPr>
        <w:tc>
          <w:tcPr>
            <w:tcW w:w="10301" w:type="dxa"/>
            <w:gridSpan w:val="4"/>
          </w:tcPr>
          <w:p w14:paraId="267F1372" w14:textId="2B2EBD4A" w:rsidR="00DF7733" w:rsidRDefault="006767A3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Persistencia: Los datos deben mantenerse en la base de datos.</w:t>
            </w:r>
          </w:p>
        </w:tc>
      </w:tr>
    </w:tbl>
    <w:p w14:paraId="1A8E2841" w14:textId="64388EF2" w:rsidR="00C52484" w:rsidRDefault="00C52484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52484" w:rsidRPr="00CB6304" w14:paraId="7EF01361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C0AE814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9760023" w14:textId="5AE568AE" w:rsidR="00C52484" w:rsidRPr="00EA74B1" w:rsidRDefault="00C52484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F4. Registrar una reserva</w:t>
            </w:r>
          </w:p>
        </w:tc>
      </w:tr>
      <w:tr w:rsidR="00C52484" w:rsidRPr="00EA74B1" w14:paraId="6587E840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B247A2E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1701FFD" w14:textId="07E427A3" w:rsidR="00C52484" w:rsidRPr="00EA74B1" w:rsidRDefault="00F01B05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quiere poder registrar en la base de datos una reserva de un alojamiento particular para un cliente especifico.</w:t>
            </w:r>
          </w:p>
        </w:tc>
      </w:tr>
      <w:tr w:rsidR="00C52484" w:rsidRPr="00EA74B1" w14:paraId="71EB401F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9E5DA0F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52484" w:rsidRPr="00EA74B1" w14:paraId="6D62AA57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907DAD2" w14:textId="7610D4DC" w:rsidR="00F01B05" w:rsidRPr="00EA74B1" w:rsidRDefault="00F01B05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Cedula del cliente: String</w:t>
            </w:r>
          </w:p>
        </w:tc>
      </w:tr>
      <w:tr w:rsidR="00C52484" w:rsidRPr="00EA74B1" w14:paraId="5DA09C05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D2DB5B3" w14:textId="7B69D189" w:rsidR="00C52484" w:rsidRDefault="00F01B05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hospedaje deseado: String</w:t>
            </w:r>
          </w:p>
        </w:tc>
      </w:tr>
      <w:tr w:rsidR="00C52484" w:rsidRPr="00CB6304" w14:paraId="71FB62B2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58E5FBA" w14:textId="1B8670F6" w:rsidR="00C52484" w:rsidRDefault="00F01B05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Tiempo de estadía deseada: String</w:t>
            </w:r>
          </w:p>
        </w:tc>
      </w:tr>
      <w:tr w:rsidR="00F01B05" w:rsidRPr="00CB6304" w14:paraId="0B6B31F1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5ACA60E" w14:textId="478A0C48" w:rsidR="00F01B05" w:rsidRDefault="00F01B05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Servicios que desea: String</w:t>
            </w:r>
          </w:p>
        </w:tc>
      </w:tr>
      <w:tr w:rsidR="00C52484" w:rsidRPr="00EA74B1" w14:paraId="0D9A9E44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40637E1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52484" w:rsidRPr="00EA74B1" w14:paraId="0D4BCF47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FB63CEA" w14:textId="068EF52A" w:rsidR="00C52484" w:rsidRPr="00EA74B1" w:rsidRDefault="00F01B05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muestran las opciones de estadía según los parámetros de entrada con el costo.</w:t>
            </w:r>
          </w:p>
        </w:tc>
      </w:tr>
      <w:tr w:rsidR="00C52484" w:rsidRPr="00EA74B1" w14:paraId="42DA0A7B" w14:textId="77777777" w:rsidTr="00C508BD">
        <w:trPr>
          <w:jc w:val="center"/>
        </w:trPr>
        <w:tc>
          <w:tcPr>
            <w:tcW w:w="10301" w:type="dxa"/>
            <w:gridSpan w:val="2"/>
          </w:tcPr>
          <w:p w14:paraId="305B8A6B" w14:textId="03B5C7C9" w:rsidR="00C52484" w:rsidRPr="00EA74B1" w:rsidRDefault="00F01B05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usuario debe seleccionar una y presionar “Aceptar”. Un mensaje de registro exitoso se despliega con el id de la reserva.</w:t>
            </w:r>
          </w:p>
        </w:tc>
      </w:tr>
      <w:tr w:rsidR="00C52484" w:rsidRPr="00EA74B1" w14:paraId="0574775B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1D0E1D5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52484" w:rsidRPr="00EA74B1" w14:paraId="6C5828B2" w14:textId="77777777" w:rsidTr="00C508BD">
        <w:trPr>
          <w:jc w:val="center"/>
        </w:trPr>
        <w:tc>
          <w:tcPr>
            <w:tcW w:w="10301" w:type="dxa"/>
            <w:gridSpan w:val="2"/>
          </w:tcPr>
          <w:p w14:paraId="6013A2C4" w14:textId="79B51BC6" w:rsidR="00C52484" w:rsidRPr="00EA74B1" w:rsidRDefault="00F01B05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Transaccionalidad: La reserva debe completarse o anularse en el intento si algún dato no es correcto o si el usuario lo requiere.</w:t>
            </w:r>
          </w:p>
        </w:tc>
      </w:tr>
      <w:tr w:rsidR="00C52484" w:rsidRPr="00EA74B1" w14:paraId="56BD29FC" w14:textId="77777777" w:rsidTr="00C508BD">
        <w:trPr>
          <w:jc w:val="center"/>
        </w:trPr>
        <w:tc>
          <w:tcPr>
            <w:tcW w:w="10301" w:type="dxa"/>
            <w:gridSpan w:val="2"/>
          </w:tcPr>
          <w:p w14:paraId="0D1E194C" w14:textId="25110EAE" w:rsidR="00C52484" w:rsidRDefault="00F01B05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Persistencia: Los datos deben quedar completamente guardados en la base de datos.</w:t>
            </w:r>
          </w:p>
        </w:tc>
      </w:tr>
      <w:tr w:rsidR="00C52484" w:rsidRPr="00EA74B1" w14:paraId="5C9ED335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2009D49" w14:textId="1FC699E2" w:rsidR="00C52484" w:rsidRDefault="00F01B05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Distribución: La información esta centralizada en la base de datos (siendo que las reservas son un aspecto fundamental). </w:t>
            </w:r>
          </w:p>
        </w:tc>
      </w:tr>
    </w:tbl>
    <w:p w14:paraId="51473238" w14:textId="22D2FC13" w:rsidR="00C52484" w:rsidRDefault="00C52484" w:rsidP="00EA74B1">
      <w:pPr>
        <w:pStyle w:val="TituloPrincipla"/>
        <w:jc w:val="left"/>
        <w:rPr>
          <w:sz w:val="32"/>
          <w:szCs w:val="32"/>
        </w:rPr>
      </w:pPr>
    </w:p>
    <w:p w14:paraId="131D1828" w14:textId="5E34734C" w:rsidR="00DF7733" w:rsidRDefault="00DF7733" w:rsidP="00EA74B1">
      <w:pPr>
        <w:pStyle w:val="TituloPrincipla"/>
        <w:jc w:val="left"/>
        <w:rPr>
          <w:sz w:val="32"/>
          <w:szCs w:val="32"/>
        </w:rPr>
      </w:pPr>
    </w:p>
    <w:p w14:paraId="1D38105D" w14:textId="77777777" w:rsidR="00DF7733" w:rsidRDefault="00DF7733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52484" w:rsidRPr="00CB6304" w14:paraId="14331576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0AA2E83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BC7346D" w14:textId="0CFFA1CC" w:rsidR="00C52484" w:rsidRPr="00EA74B1" w:rsidRDefault="00C52484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2A38C4">
              <w:rPr>
                <w:b w:val="0"/>
                <w:sz w:val="18"/>
                <w:szCs w:val="18"/>
              </w:rPr>
              <w:t>5. Cancelar una reserva</w:t>
            </w:r>
          </w:p>
        </w:tc>
      </w:tr>
      <w:tr w:rsidR="00C52484" w:rsidRPr="00EA74B1" w14:paraId="40B89243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6CB1DDF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945AADC" w14:textId="38D77EB9" w:rsidR="00C52484" w:rsidRPr="00EA74B1" w:rsidRDefault="00F01B05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requiere poder cancelar una reserva según su id para un usuario, e informar según el tiempo mínimo o usado el cobro realizado.</w:t>
            </w:r>
          </w:p>
        </w:tc>
      </w:tr>
      <w:tr w:rsidR="00C52484" w:rsidRPr="00EA74B1" w14:paraId="5BD4422A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3CFF41A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52484" w:rsidRPr="00EA74B1" w14:paraId="57C79284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8FB325A" w14:textId="0DB6FE26" w:rsidR="00C52484" w:rsidRPr="00EA74B1" w:rsidRDefault="00F01B05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Cedula del cliente: String</w:t>
            </w:r>
          </w:p>
        </w:tc>
      </w:tr>
      <w:tr w:rsidR="00C52484" w:rsidRPr="00EA74B1" w14:paraId="009AC313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E4CBA7B" w14:textId="33ABF147" w:rsidR="00C52484" w:rsidRDefault="00F01B05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 de la reserva: String</w:t>
            </w:r>
          </w:p>
        </w:tc>
      </w:tr>
      <w:tr w:rsidR="00C52484" w:rsidRPr="00EA74B1" w14:paraId="777D19D0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0102C37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52484" w:rsidRPr="00EA74B1" w14:paraId="585A3E29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554269E" w14:textId="24214D7D" w:rsidR="00C52484" w:rsidRPr="00EA74B1" w:rsidRDefault="003C7064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Mensaje de reserva cancelada exitosamente.</w:t>
            </w:r>
          </w:p>
        </w:tc>
      </w:tr>
      <w:tr w:rsidR="00C52484" w:rsidRPr="00EA74B1" w14:paraId="027B1C73" w14:textId="77777777" w:rsidTr="00C508BD">
        <w:trPr>
          <w:jc w:val="center"/>
        </w:trPr>
        <w:tc>
          <w:tcPr>
            <w:tcW w:w="10301" w:type="dxa"/>
            <w:gridSpan w:val="2"/>
          </w:tcPr>
          <w:p w14:paraId="190F7EAB" w14:textId="151E6FB7" w:rsidR="00C52484" w:rsidRPr="00EA74B1" w:rsidRDefault="003C7064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Mensaje informativo del cobro realizado (10% si cancelo antes del tiempo mínimo, 30% si cancelo entre el tiempo límite y el día anterior a la fecha de llegada, 50% si el cliente no usa el inmueble o lo deja antes de terminar el tiempo de reserva)</w:t>
            </w:r>
          </w:p>
        </w:tc>
      </w:tr>
      <w:tr w:rsidR="00C52484" w:rsidRPr="00EA74B1" w14:paraId="1EFC52DA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7FF0F57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52484" w:rsidRPr="00EA74B1" w14:paraId="60BA8C4E" w14:textId="77777777" w:rsidTr="00C508BD">
        <w:trPr>
          <w:jc w:val="center"/>
        </w:trPr>
        <w:tc>
          <w:tcPr>
            <w:tcW w:w="10301" w:type="dxa"/>
            <w:gridSpan w:val="2"/>
          </w:tcPr>
          <w:p w14:paraId="4CBBEE87" w14:textId="2AE3CD07" w:rsidR="00C52484" w:rsidRDefault="003C7064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Privacidad: Solo el cliente asociado a la id de reserva puede cancelar el alojamiento.</w:t>
            </w:r>
          </w:p>
        </w:tc>
      </w:tr>
    </w:tbl>
    <w:p w14:paraId="54F28311" w14:textId="77777777" w:rsidR="00DF7733" w:rsidRDefault="00DF7733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52484" w:rsidRPr="00CB6304" w14:paraId="0F43257D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F3F7775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0D67B41" w14:textId="09C8C619" w:rsidR="00C52484" w:rsidRPr="00EA74B1" w:rsidRDefault="00C52484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2A38C4">
              <w:rPr>
                <w:b w:val="0"/>
                <w:sz w:val="18"/>
                <w:szCs w:val="18"/>
              </w:rPr>
              <w:t>6. Retirar una oferta de alojamiento</w:t>
            </w:r>
          </w:p>
        </w:tc>
      </w:tr>
      <w:tr w:rsidR="00C52484" w:rsidRPr="00EA74B1" w14:paraId="07FA62A7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E01DAB8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830820F" w14:textId="76AC9E3C" w:rsidR="00C52484" w:rsidRPr="00EA74B1" w:rsidRDefault="00E470C0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Como operador se quiere poder retirar una oferta de alojamiento del sistema.</w:t>
            </w:r>
          </w:p>
        </w:tc>
      </w:tr>
      <w:tr w:rsidR="00C52484" w:rsidRPr="00EA74B1" w14:paraId="4D765F90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BA7550B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52484" w:rsidRPr="00EA74B1" w14:paraId="28418AC2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13CE59D" w14:textId="7EF4CB57" w:rsidR="00C52484" w:rsidRPr="00EA74B1" w:rsidRDefault="008162FE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NIT o Cedula del operador: String</w:t>
            </w:r>
          </w:p>
        </w:tc>
      </w:tr>
      <w:tr w:rsidR="00C52484" w:rsidRPr="00EA74B1" w14:paraId="24012A23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574FC54" w14:textId="40711242" w:rsidR="00C52484" w:rsidRDefault="008162FE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 del alojamiento: String</w:t>
            </w:r>
          </w:p>
        </w:tc>
      </w:tr>
      <w:tr w:rsidR="00C52484" w:rsidRPr="00EA74B1" w14:paraId="040598DB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E0A810C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52484" w:rsidRPr="00EA74B1" w14:paraId="6F8FC151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5C5C7D2" w14:textId="4714AFF2" w:rsidR="00C52484" w:rsidRPr="00EA74B1" w:rsidRDefault="008162FE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elimina de la base de datos la oferta de alojamiento, se muestra un mensaje de retiro exitoso.</w:t>
            </w:r>
          </w:p>
        </w:tc>
      </w:tr>
      <w:tr w:rsidR="00C52484" w:rsidRPr="00EA74B1" w14:paraId="392B7EA0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DEE471F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52484" w:rsidRPr="00EA74B1" w14:paraId="70BCE2A4" w14:textId="77777777" w:rsidTr="00C508BD">
        <w:trPr>
          <w:jc w:val="center"/>
        </w:trPr>
        <w:tc>
          <w:tcPr>
            <w:tcW w:w="10301" w:type="dxa"/>
            <w:gridSpan w:val="2"/>
          </w:tcPr>
          <w:p w14:paraId="54A59E75" w14:textId="4E5C396B" w:rsidR="00C52484" w:rsidRPr="00EA74B1" w:rsidRDefault="008162FE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Privacidad: Solo el operador del alojamiento puede retirar el mismo.</w:t>
            </w:r>
          </w:p>
        </w:tc>
      </w:tr>
      <w:tr w:rsidR="00C52484" w:rsidRPr="00EA74B1" w14:paraId="1E2A01AB" w14:textId="77777777" w:rsidTr="00C508BD">
        <w:trPr>
          <w:jc w:val="center"/>
        </w:trPr>
        <w:tc>
          <w:tcPr>
            <w:tcW w:w="10301" w:type="dxa"/>
            <w:gridSpan w:val="2"/>
          </w:tcPr>
          <w:p w14:paraId="194F9C40" w14:textId="3A568401" w:rsidR="00C52484" w:rsidRDefault="008162FE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Distribucion: Los datos del operador y el id de alojamiento deben ser correctos y estar centralizados.</w:t>
            </w:r>
          </w:p>
        </w:tc>
      </w:tr>
      <w:tr w:rsidR="00C52484" w:rsidRPr="00EA74B1" w14:paraId="1ADCFAF4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C8EBC5C" w14:textId="326D8DA9" w:rsidR="00C52484" w:rsidRDefault="008162FE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Persistencia: El retiro debe reflejarse y guardarse correctamente en la base de datos.</w:t>
            </w:r>
          </w:p>
        </w:tc>
      </w:tr>
    </w:tbl>
    <w:p w14:paraId="21B09B38" w14:textId="2A941AD7" w:rsidR="00C52484" w:rsidRDefault="00C52484" w:rsidP="00EA74B1">
      <w:pPr>
        <w:pStyle w:val="TituloPrincipla"/>
        <w:jc w:val="left"/>
        <w:rPr>
          <w:sz w:val="32"/>
          <w:szCs w:val="32"/>
        </w:rPr>
      </w:pPr>
    </w:p>
    <w:p w14:paraId="0ED6666D" w14:textId="2915F7B9" w:rsidR="00C52484" w:rsidRDefault="00C52484" w:rsidP="00EA74B1">
      <w:pPr>
        <w:pStyle w:val="TituloPrincipla"/>
        <w:jc w:val="left"/>
        <w:rPr>
          <w:sz w:val="32"/>
          <w:szCs w:val="32"/>
        </w:rPr>
      </w:pPr>
    </w:p>
    <w:p w14:paraId="4ACD30AD" w14:textId="00355F0C" w:rsidR="00C52484" w:rsidRDefault="00C52484" w:rsidP="00EA74B1">
      <w:pPr>
        <w:pStyle w:val="TituloPrincipla"/>
        <w:jc w:val="left"/>
        <w:rPr>
          <w:sz w:val="32"/>
          <w:szCs w:val="32"/>
        </w:rPr>
      </w:pPr>
    </w:p>
    <w:p w14:paraId="1A8BEC96" w14:textId="77777777" w:rsidR="00A866AB" w:rsidRDefault="00A866AB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52484" w:rsidRPr="00CB6304" w14:paraId="1E4F92CB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832525B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0D8E11DA" w14:textId="073C07CA" w:rsidR="00C52484" w:rsidRPr="00EA74B1" w:rsidRDefault="00C52484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 w:rsidR="002A38C4">
              <w:rPr>
                <w:b w:val="0"/>
                <w:sz w:val="18"/>
                <w:szCs w:val="18"/>
              </w:rPr>
              <w:t>FC1. Mostrar el dinero recibido por cada proveedor de alojamiento el año actual y el año corrido</w:t>
            </w:r>
          </w:p>
        </w:tc>
      </w:tr>
      <w:tr w:rsidR="00C52484" w:rsidRPr="00EA74B1" w14:paraId="7AEF1938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DBF2ADE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9DC7E88" w14:textId="1ED899F5" w:rsidR="00C52484" w:rsidRPr="00EA74B1" w:rsidRDefault="00A866A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quiere mostrar al dinero recibido por cada operador en 2023 y durante el último año (2022-2023).</w:t>
            </w:r>
          </w:p>
        </w:tc>
      </w:tr>
      <w:tr w:rsidR="00C52484" w:rsidRPr="00EA74B1" w14:paraId="506D6780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1A7762D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52484" w:rsidRPr="00CB6304" w14:paraId="619774A8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BD265C8" w14:textId="732CBDC0" w:rsidR="00C52484" w:rsidRDefault="00A866A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C52484" w:rsidRPr="00EA74B1" w14:paraId="1E2AA83D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A634A6B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52484" w:rsidRPr="00EA74B1" w14:paraId="39E82F52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584FCEE" w14:textId="750391F1" w:rsidR="00C52484" w:rsidRPr="00EA74B1" w:rsidRDefault="00A866A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Lista con la CC o NIT y nombre de cada proveedor (operador) de alojamiento y el dinero recibido en 2023 y en el último año (por cada uno).</w:t>
            </w:r>
          </w:p>
        </w:tc>
      </w:tr>
      <w:tr w:rsidR="00C52484" w:rsidRPr="00EA74B1" w14:paraId="6594E353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552690D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52484" w:rsidRPr="00EA74B1" w14:paraId="404AEFB6" w14:textId="77777777" w:rsidTr="00C508BD">
        <w:trPr>
          <w:jc w:val="center"/>
        </w:trPr>
        <w:tc>
          <w:tcPr>
            <w:tcW w:w="10301" w:type="dxa"/>
            <w:gridSpan w:val="2"/>
          </w:tcPr>
          <w:p w14:paraId="1BE1CB8F" w14:textId="47C6ADF4" w:rsidR="00C52484" w:rsidRPr="00EA74B1" w:rsidRDefault="00A866A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Integridad de datos: debe mostrar la información correcta.</w:t>
            </w:r>
          </w:p>
        </w:tc>
      </w:tr>
      <w:tr w:rsidR="00C52484" w:rsidRPr="00EA74B1" w14:paraId="0ABE9D28" w14:textId="77777777" w:rsidTr="00C508BD">
        <w:trPr>
          <w:jc w:val="center"/>
        </w:trPr>
        <w:tc>
          <w:tcPr>
            <w:tcW w:w="10301" w:type="dxa"/>
            <w:gridSpan w:val="2"/>
          </w:tcPr>
          <w:p w14:paraId="15DAECE4" w14:textId="185F588E" w:rsidR="00C52484" w:rsidRDefault="00A866AB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Concurrencia: La información puede ser consultada constantemente.</w:t>
            </w:r>
          </w:p>
        </w:tc>
      </w:tr>
    </w:tbl>
    <w:p w14:paraId="3EC78B28" w14:textId="481116D4" w:rsidR="00C52484" w:rsidRDefault="00C52484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52484" w:rsidRPr="00CB6304" w14:paraId="14F58F52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7541CAA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0DC7808" w14:textId="23EBAE1C" w:rsidR="00C52484" w:rsidRPr="00EA74B1" w:rsidRDefault="00C52484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2A38C4">
              <w:rPr>
                <w:b w:val="0"/>
                <w:sz w:val="18"/>
                <w:szCs w:val="18"/>
              </w:rPr>
              <w:t xml:space="preserve">C2. Mostrar las 20 ofertas </w:t>
            </w:r>
            <w:r w:rsidR="006E6155">
              <w:rPr>
                <w:b w:val="0"/>
                <w:sz w:val="18"/>
                <w:szCs w:val="18"/>
              </w:rPr>
              <w:t>más</w:t>
            </w:r>
            <w:r w:rsidR="002A38C4">
              <w:rPr>
                <w:b w:val="0"/>
                <w:sz w:val="18"/>
                <w:szCs w:val="18"/>
              </w:rPr>
              <w:t xml:space="preserve"> populares</w:t>
            </w:r>
          </w:p>
        </w:tc>
      </w:tr>
      <w:tr w:rsidR="00C52484" w:rsidRPr="00EA74B1" w14:paraId="35DA1157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B87EA0C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82A9D1D" w14:textId="04F76FCB" w:rsidR="00C52484" w:rsidRPr="00EA74B1" w:rsidRDefault="001151F7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requiere poder consultar las 20 ofertas de alojamiento más reservadas.</w:t>
            </w:r>
          </w:p>
        </w:tc>
      </w:tr>
      <w:tr w:rsidR="00C52484" w:rsidRPr="00EA74B1" w14:paraId="4054FE96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9D80C1A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52484" w:rsidRPr="00CB6304" w14:paraId="3D75F11C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FD29A4B" w14:textId="69B60EB4" w:rsidR="00C52484" w:rsidRDefault="001151F7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C52484" w:rsidRPr="00EA74B1" w14:paraId="199C9023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0AF8C0C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52484" w:rsidRPr="00EA74B1" w14:paraId="400F3D73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6525839" w14:textId="5EC377D6" w:rsidR="00C52484" w:rsidRPr="00EA74B1" w:rsidRDefault="00866DAD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Una lista con las 20 ofertas mas reservadas. Por oferta de alojamiento debe mostrar el id del alojamiento y toda la información de la propuesta, y el numero de reservas que se han hecho al alojamiento. </w:t>
            </w:r>
          </w:p>
        </w:tc>
      </w:tr>
      <w:tr w:rsidR="00C52484" w:rsidRPr="00EA74B1" w14:paraId="53DE0EEF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5756630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52484" w:rsidRPr="00EA74B1" w14:paraId="74E3BBB5" w14:textId="77777777" w:rsidTr="00C508BD">
        <w:trPr>
          <w:jc w:val="center"/>
        </w:trPr>
        <w:tc>
          <w:tcPr>
            <w:tcW w:w="10301" w:type="dxa"/>
            <w:gridSpan w:val="2"/>
          </w:tcPr>
          <w:p w14:paraId="08EFDC51" w14:textId="6237C034" w:rsidR="00C52484" w:rsidRPr="00EA74B1" w:rsidRDefault="00866DAD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Concurrencia: Se accede a consultar la información constantemente.</w:t>
            </w:r>
          </w:p>
        </w:tc>
      </w:tr>
    </w:tbl>
    <w:p w14:paraId="2C5D936C" w14:textId="1CED53AE" w:rsidR="00C52484" w:rsidRDefault="00C52484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52484" w:rsidRPr="00CB6304" w14:paraId="4A059A5C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2EDCE3C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80D871F" w14:textId="4A802558" w:rsidR="00C52484" w:rsidRPr="00EA74B1" w:rsidRDefault="00C52484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2A38C4">
              <w:rPr>
                <w:b w:val="0"/>
                <w:sz w:val="18"/>
                <w:szCs w:val="18"/>
              </w:rPr>
              <w:t>C3. Mostrar el índice de ocupación de cada una de las ofertas de alojamiento registradas</w:t>
            </w:r>
          </w:p>
        </w:tc>
      </w:tr>
      <w:tr w:rsidR="00C52484" w:rsidRPr="00EA74B1" w14:paraId="734B3A1B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3FF9D0D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038EF91" w14:textId="085C531F" w:rsidR="00C52484" w:rsidRPr="00EA74B1" w:rsidRDefault="00866DAD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quiere poder consultar el índice de ocupación de cada oferta de alojamiento en el sistema (Ocupación / Capacidad total).</w:t>
            </w:r>
          </w:p>
        </w:tc>
      </w:tr>
      <w:tr w:rsidR="00C52484" w:rsidRPr="00EA74B1" w14:paraId="4C429DC6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8011300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52484" w:rsidRPr="00EA74B1" w14:paraId="794C1BD9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2AB864E" w14:textId="51EB1F2E" w:rsidR="00C52484" w:rsidRPr="00EA74B1" w:rsidRDefault="00866DAD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C52484" w:rsidRPr="00EA74B1" w14:paraId="43F2AA75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50AA1EC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52484" w:rsidRPr="00EA74B1" w14:paraId="5040040D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F822E88" w14:textId="077C4A6F" w:rsidR="00C52484" w:rsidRPr="00EA74B1" w:rsidRDefault="00D76FA3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Una lista con cada oferta de alojamiento (toda su información) y el índice de ocupación actual.</w:t>
            </w:r>
          </w:p>
        </w:tc>
      </w:tr>
      <w:tr w:rsidR="00C52484" w:rsidRPr="00EA74B1" w14:paraId="0DABC5C1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2A5CCB9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52484" w:rsidRPr="00EA74B1" w14:paraId="2D282E2B" w14:textId="77777777" w:rsidTr="00C508BD">
        <w:trPr>
          <w:jc w:val="center"/>
        </w:trPr>
        <w:tc>
          <w:tcPr>
            <w:tcW w:w="10301" w:type="dxa"/>
            <w:gridSpan w:val="2"/>
          </w:tcPr>
          <w:p w14:paraId="11CE29D9" w14:textId="622B1DF1" w:rsidR="00C52484" w:rsidRPr="00EA74B1" w:rsidRDefault="00686FD6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Concurrencia: La consulta es muy requerida para los usuarios y para poder reservar.</w:t>
            </w:r>
          </w:p>
        </w:tc>
      </w:tr>
    </w:tbl>
    <w:p w14:paraId="57AFEB96" w14:textId="1A24BCE0" w:rsidR="00C52484" w:rsidRDefault="00C52484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52484" w:rsidRPr="00CB6304" w14:paraId="5B18C386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3CEA053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68E9596E" w14:textId="3BC793DB" w:rsidR="00C52484" w:rsidRPr="00EA74B1" w:rsidRDefault="002A38C4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RFC4. </w:t>
            </w:r>
            <w:r>
              <w:rPr>
                <w:b w:val="0"/>
                <w:sz w:val="18"/>
                <w:szCs w:val="18"/>
              </w:rPr>
              <w:t>Mostrar los alojamientos disponibles en un rango de fechas, que cumplen con un conjunto de requerimientos de dotación o servicios.</w:t>
            </w:r>
          </w:p>
        </w:tc>
      </w:tr>
      <w:tr w:rsidR="00C52484" w:rsidRPr="00EA74B1" w14:paraId="066F1C85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011E177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90380C0" w14:textId="42D6CB4A" w:rsidR="00C52484" w:rsidRPr="00EA74B1" w:rsidRDefault="009D09D8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quiere poder consultar los alojamientos que se encuentran disponibles en un rango de fechas dado que además cuenten con un servicio específico.</w:t>
            </w:r>
          </w:p>
        </w:tc>
      </w:tr>
      <w:tr w:rsidR="00C52484" w:rsidRPr="00EA74B1" w14:paraId="48C8DFEA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FA5DAD4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52484" w:rsidRPr="00EA74B1" w14:paraId="6D605BD8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D42F93C" w14:textId="26626FAA" w:rsidR="00C52484" w:rsidRPr="00EA74B1" w:rsidRDefault="009D09D8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Rango de fechas: Date.</w:t>
            </w:r>
          </w:p>
        </w:tc>
      </w:tr>
      <w:tr w:rsidR="00C52484" w:rsidRPr="00EA74B1" w14:paraId="1D7807BC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4B060A3" w14:textId="7F950088" w:rsidR="00C52484" w:rsidRDefault="009D09D8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Servicios deseados: String.</w:t>
            </w:r>
          </w:p>
        </w:tc>
      </w:tr>
      <w:tr w:rsidR="00C52484" w:rsidRPr="00EA74B1" w14:paraId="6D432AE3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DF7FA1E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52484" w:rsidRPr="00EA74B1" w14:paraId="26AE780D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4D12613" w14:textId="29C5F1E0" w:rsidR="00C52484" w:rsidRPr="00EA74B1" w:rsidRDefault="009D09D8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Una lista con los alojamientos disponibles en el rango </w:t>
            </w:r>
            <w:r w:rsidR="009119C4">
              <w:rPr>
                <w:b w:val="0"/>
                <w:sz w:val="18"/>
                <w:szCs w:val="18"/>
              </w:rPr>
              <w:t>de fecha dado y los servicios requeridos, con toda la información de la oferta.</w:t>
            </w:r>
          </w:p>
        </w:tc>
      </w:tr>
      <w:tr w:rsidR="00C52484" w:rsidRPr="00EA74B1" w14:paraId="30764503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22FD7CA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52484" w:rsidRPr="00EA74B1" w14:paraId="40C9C8C1" w14:textId="77777777" w:rsidTr="00C508BD">
        <w:trPr>
          <w:jc w:val="center"/>
        </w:trPr>
        <w:tc>
          <w:tcPr>
            <w:tcW w:w="10301" w:type="dxa"/>
            <w:gridSpan w:val="2"/>
          </w:tcPr>
          <w:p w14:paraId="44425BD5" w14:textId="12E9E938" w:rsidR="00C52484" w:rsidRPr="00EA74B1" w:rsidRDefault="004D2717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Concurrencia: Los datos se requieren acceder de manera constante </w:t>
            </w:r>
          </w:p>
        </w:tc>
      </w:tr>
      <w:tr w:rsidR="00C52484" w:rsidRPr="00EA74B1" w14:paraId="3BAC3B92" w14:textId="77777777" w:rsidTr="00C508BD">
        <w:trPr>
          <w:jc w:val="center"/>
        </w:trPr>
        <w:tc>
          <w:tcPr>
            <w:tcW w:w="10301" w:type="dxa"/>
            <w:gridSpan w:val="2"/>
          </w:tcPr>
          <w:p w14:paraId="18276DCE" w14:textId="5C53EAF8" w:rsidR="00C52484" w:rsidRDefault="004D2717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Distribución: La base de datos contiene la información centralizada.</w:t>
            </w:r>
          </w:p>
        </w:tc>
      </w:tr>
    </w:tbl>
    <w:p w14:paraId="77FB2492" w14:textId="78B6FF47" w:rsidR="00C52484" w:rsidRDefault="00C52484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52484" w:rsidRPr="00CB6304" w14:paraId="4AE1EDDA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8AA2DDA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3ADBABE" w14:textId="27B08BF7" w:rsidR="00C52484" w:rsidRPr="00EA74B1" w:rsidRDefault="00C52484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2A38C4">
              <w:rPr>
                <w:b w:val="0"/>
                <w:sz w:val="18"/>
                <w:szCs w:val="18"/>
              </w:rPr>
              <w:t>C5. Mostrar el uso de AlohAndes para cada tipo de usuario de la comunidad</w:t>
            </w:r>
          </w:p>
        </w:tc>
      </w:tr>
      <w:tr w:rsidR="00C52484" w:rsidRPr="00EA74B1" w14:paraId="514FF43F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86EB470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A0D0A46" w14:textId="04FDD768" w:rsidR="00C52484" w:rsidRPr="00EA74B1" w:rsidRDefault="00686FD6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quiere consultar el uso total de AlohAndes de cada usuario y la información del usuario.</w:t>
            </w:r>
          </w:p>
        </w:tc>
      </w:tr>
      <w:tr w:rsidR="00C52484" w:rsidRPr="00EA74B1" w14:paraId="2FB47E60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35A0668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52484" w:rsidRPr="00EA74B1" w14:paraId="36F1354F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A61045D" w14:textId="1F644375" w:rsidR="00C52484" w:rsidRPr="00EA74B1" w:rsidRDefault="00686FD6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C52484" w:rsidRPr="00EA74B1" w14:paraId="3194BBBA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25C7F85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52484" w:rsidRPr="00EA74B1" w14:paraId="4419F97E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1F2A112" w14:textId="2BD3675F" w:rsidR="00C52484" w:rsidRPr="00EA74B1" w:rsidRDefault="001C7311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Una lista con el uso de AlohAndes y toda la información de cada usuario, con el numero de reservas realizadas, alojamientos reservados, cobros realizados y tiempo total de hospedaje.</w:t>
            </w:r>
          </w:p>
        </w:tc>
      </w:tr>
      <w:tr w:rsidR="00C52484" w:rsidRPr="00EA74B1" w14:paraId="2AC9A3AA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DC3C783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52484" w:rsidRPr="00EA74B1" w14:paraId="3832A1F9" w14:textId="77777777" w:rsidTr="00C508BD">
        <w:trPr>
          <w:jc w:val="center"/>
        </w:trPr>
        <w:tc>
          <w:tcPr>
            <w:tcW w:w="10301" w:type="dxa"/>
            <w:gridSpan w:val="2"/>
          </w:tcPr>
          <w:p w14:paraId="149877A5" w14:textId="6F20A604" w:rsidR="00C52484" w:rsidRPr="00EA74B1" w:rsidRDefault="00F36958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Concurrencia: Se debe realizar constantemente la consulta.</w:t>
            </w:r>
          </w:p>
        </w:tc>
      </w:tr>
    </w:tbl>
    <w:p w14:paraId="403E77B6" w14:textId="77777777" w:rsidR="004D2717" w:rsidRDefault="004D2717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52484" w:rsidRPr="00CB6304" w14:paraId="06DC680A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94CEBCC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6FEC51A" w14:textId="7E4A33F7" w:rsidR="00C52484" w:rsidRPr="00EA74B1" w:rsidRDefault="00C52484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2A38C4">
              <w:rPr>
                <w:b w:val="0"/>
                <w:sz w:val="18"/>
                <w:szCs w:val="18"/>
              </w:rPr>
              <w:t>C6. Mostrar el uso de AlohAndes para un usuario dado.</w:t>
            </w:r>
          </w:p>
        </w:tc>
      </w:tr>
      <w:tr w:rsidR="00C52484" w:rsidRPr="00EA74B1" w14:paraId="44DE254E" w14:textId="77777777" w:rsidTr="00C508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0900932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0BD9A88" w14:textId="4271B1B6" w:rsidR="00C52484" w:rsidRPr="00EA74B1" w:rsidRDefault="00F36958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quiere consultar el uso total de AlohAndes dado un usuario.</w:t>
            </w:r>
          </w:p>
        </w:tc>
      </w:tr>
      <w:tr w:rsidR="00C52484" w:rsidRPr="00EA74B1" w14:paraId="4386BDEE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949E945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52484" w:rsidRPr="00EA74B1" w14:paraId="2EB26B05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3312057" w14:textId="1A45968A" w:rsidR="00C52484" w:rsidRPr="00EA74B1" w:rsidRDefault="00F36958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Cedula del usuario: String</w:t>
            </w:r>
          </w:p>
        </w:tc>
      </w:tr>
      <w:tr w:rsidR="00C52484" w:rsidRPr="00EA74B1" w14:paraId="2BDBCC07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86A2A0B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52484" w:rsidRPr="00EA74B1" w14:paraId="658CFD07" w14:textId="77777777" w:rsidTr="00C508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A2EEED4" w14:textId="6D783B16" w:rsidR="00C52484" w:rsidRPr="00EA74B1" w:rsidRDefault="00F36958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Una lista con la información del usuario, el numero de reservas, alojamientos, cobros y tiempo total usado de alojamientos.</w:t>
            </w:r>
          </w:p>
        </w:tc>
      </w:tr>
      <w:tr w:rsidR="00C52484" w:rsidRPr="00EA74B1" w14:paraId="20FDCB06" w14:textId="77777777" w:rsidTr="00C508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5EF1B78" w14:textId="77777777" w:rsidR="00C52484" w:rsidRPr="00EA74B1" w:rsidRDefault="00C52484" w:rsidP="00C508B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52484" w:rsidRPr="00EA74B1" w14:paraId="30D8A0B8" w14:textId="77777777" w:rsidTr="00C508BD">
        <w:trPr>
          <w:jc w:val="center"/>
        </w:trPr>
        <w:tc>
          <w:tcPr>
            <w:tcW w:w="10301" w:type="dxa"/>
            <w:gridSpan w:val="2"/>
          </w:tcPr>
          <w:p w14:paraId="43626565" w14:textId="1E669107" w:rsidR="00C52484" w:rsidRPr="00EA74B1" w:rsidRDefault="00F36958" w:rsidP="00C508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Concurrencia: Se requiere consultar la información constantemente. </w:t>
            </w:r>
          </w:p>
        </w:tc>
      </w:tr>
    </w:tbl>
    <w:p w14:paraId="3C3ADD69" w14:textId="77777777" w:rsidR="00C52484" w:rsidRDefault="00C52484" w:rsidP="00F36958">
      <w:pPr>
        <w:pStyle w:val="TituloPrincipla"/>
        <w:jc w:val="left"/>
        <w:rPr>
          <w:sz w:val="32"/>
          <w:szCs w:val="32"/>
        </w:rPr>
      </w:pPr>
    </w:p>
    <w:sectPr w:rsidR="00C52484" w:rsidSect="002E6F3F">
      <w:headerReference w:type="default" r:id="rId6"/>
      <w:footerReference w:type="even" r:id="rId7"/>
      <w:footerReference w:type="default" r:id="rId8"/>
      <w:headerReference w:type="firs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270E0" w14:textId="77777777" w:rsidR="00311B44" w:rsidRDefault="00311B44">
      <w:r>
        <w:separator/>
      </w:r>
    </w:p>
  </w:endnote>
  <w:endnote w:type="continuationSeparator" w:id="0">
    <w:p w14:paraId="48C9C082" w14:textId="77777777" w:rsidR="00311B44" w:rsidRDefault="0031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E5DCF" w14:textId="77777777"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5019156" w14:textId="77777777"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F89DB" w14:textId="77777777"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7943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B68665B" w14:textId="77777777" w:rsidR="00306A3F" w:rsidRPr="00492F73" w:rsidRDefault="00306A3F" w:rsidP="00487943">
    <w:pPr>
      <w:pStyle w:val="Piedepgina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87C7A" w14:textId="77777777" w:rsidR="00311B44" w:rsidRDefault="00311B44">
      <w:r>
        <w:separator/>
      </w:r>
    </w:p>
  </w:footnote>
  <w:footnote w:type="continuationSeparator" w:id="0">
    <w:p w14:paraId="013C92A6" w14:textId="77777777" w:rsidR="00311B44" w:rsidRDefault="0031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DFC8" w14:textId="77777777" w:rsidR="00487943" w:rsidRDefault="00487943">
    <w:pPr>
      <w:pStyle w:val="Encabezado"/>
    </w:pPr>
  </w:p>
  <w:tbl>
    <w:tblPr>
      <w:tblStyle w:val="Tablaconcuadrcula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487943" w14:paraId="001B1A10" w14:textId="77777777" w:rsidTr="00095773">
      <w:tc>
        <w:tcPr>
          <w:tcW w:w="1445" w:type="pct"/>
          <w:vAlign w:val="center"/>
        </w:tcPr>
        <w:p w14:paraId="3409F737" w14:textId="77777777" w:rsidR="00487943" w:rsidRDefault="00487943" w:rsidP="00487943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447A4D82" wp14:editId="22FC5C14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14:paraId="7D5DC0AF" w14:textId="77777777" w:rsidR="00487943" w:rsidRPr="00ED6DDE" w:rsidRDefault="00487943" w:rsidP="00487943">
          <w:pPr>
            <w:pStyle w:val="Encabezado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Content>
            <w:p w14:paraId="10B5F343" w14:textId="77777777" w:rsidR="00487943" w:rsidRPr="00ED6DDE" w:rsidRDefault="00487943" w:rsidP="00487943">
              <w:pPr>
                <w:pStyle w:val="Encabezado"/>
                <w:rPr>
                  <w:rStyle w:val="Textodelmarcadordeposicin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Textodelmarcadordeposicin"/>
              <w:b/>
              <w:color w:val="808080"/>
            </w:rPr>
          </w:sdtEndPr>
          <w:sdtContent>
            <w:p w14:paraId="2F420438" w14:textId="77777777" w:rsidR="00487943" w:rsidRPr="00ED6DDE" w:rsidRDefault="00487943" w:rsidP="00487943">
              <w:pPr>
                <w:pStyle w:val="Encabezado"/>
                <w:rPr>
                  <w:rStyle w:val="Textodelmarcadordeposicin"/>
                  <w:b/>
                  <w:szCs w:val="22"/>
                </w:rPr>
              </w:pPr>
              <w:r w:rsidRPr="00ED6DDE">
                <w:rPr>
                  <w:rStyle w:val="Textodelmarcadordeposicin"/>
                  <w:b/>
                  <w:szCs w:val="22"/>
                </w:rPr>
                <w:t>ISIS2304 – Sistemas Tra</w:t>
              </w:r>
              <w:r>
                <w:rPr>
                  <w:rStyle w:val="Textodelmarcadordeposicin"/>
                  <w:b/>
                  <w:szCs w:val="22"/>
                </w:rPr>
                <w:t>n</w:t>
              </w:r>
              <w:r w:rsidRPr="00ED6DDE">
                <w:rPr>
                  <w:rStyle w:val="Textodelmarcadordeposicin"/>
                  <w:b/>
                  <w:szCs w:val="22"/>
                </w:rPr>
                <w:t>saccionales</w:t>
              </w:r>
            </w:p>
          </w:sdtContent>
        </w:sdt>
        <w:p w14:paraId="12A898A3" w14:textId="77777777" w:rsidR="00487943" w:rsidRPr="00394F7B" w:rsidRDefault="00487943" w:rsidP="00487943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14:paraId="68F452D8" w14:textId="77777777" w:rsidR="00487943" w:rsidRPr="0033692E" w:rsidRDefault="00487943" w:rsidP="00487943">
          <w:pPr>
            <w:pStyle w:val="Encabezado"/>
            <w:rPr>
              <w:rFonts w:cs="Tahoma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46653BAA" wp14:editId="34AEBEC7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AC39960" w14:textId="77777777" w:rsidR="00487943" w:rsidRDefault="004879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AD9C" w14:textId="77777777" w:rsidR="00306A3F" w:rsidRDefault="00306A3F" w:rsidP="008B3189">
    <w:pPr>
      <w:pStyle w:val="Encabezado"/>
      <w:spacing w:after="60"/>
      <w:rPr>
        <w:b/>
        <w:sz w:val="24"/>
        <w:szCs w:val="24"/>
      </w:rPr>
    </w:pPr>
  </w:p>
  <w:p w14:paraId="3927226C" w14:textId="77777777"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60683"/>
    <w:rsid w:val="00061473"/>
    <w:rsid w:val="00093055"/>
    <w:rsid w:val="000A102D"/>
    <w:rsid w:val="000B0A4F"/>
    <w:rsid w:val="000D239C"/>
    <w:rsid w:val="000E0DBC"/>
    <w:rsid w:val="000E5610"/>
    <w:rsid w:val="00111198"/>
    <w:rsid w:val="001151F7"/>
    <w:rsid w:val="0012641F"/>
    <w:rsid w:val="00132B5D"/>
    <w:rsid w:val="0013337D"/>
    <w:rsid w:val="001634B4"/>
    <w:rsid w:val="0019234F"/>
    <w:rsid w:val="00196E9A"/>
    <w:rsid w:val="001A63E5"/>
    <w:rsid w:val="001C7311"/>
    <w:rsid w:val="001D3C23"/>
    <w:rsid w:val="001F1862"/>
    <w:rsid w:val="001F4DA6"/>
    <w:rsid w:val="001F5125"/>
    <w:rsid w:val="00213779"/>
    <w:rsid w:val="0022607E"/>
    <w:rsid w:val="00237C65"/>
    <w:rsid w:val="0024682F"/>
    <w:rsid w:val="002622E1"/>
    <w:rsid w:val="002958A6"/>
    <w:rsid w:val="002A38C4"/>
    <w:rsid w:val="002B6295"/>
    <w:rsid w:val="002C4C02"/>
    <w:rsid w:val="002D0189"/>
    <w:rsid w:val="002D2151"/>
    <w:rsid w:val="002D4CE3"/>
    <w:rsid w:val="002E6F3F"/>
    <w:rsid w:val="002F744E"/>
    <w:rsid w:val="0030175A"/>
    <w:rsid w:val="00304521"/>
    <w:rsid w:val="00304777"/>
    <w:rsid w:val="00306A3F"/>
    <w:rsid w:val="00311B44"/>
    <w:rsid w:val="00313525"/>
    <w:rsid w:val="003A5B7B"/>
    <w:rsid w:val="003B4633"/>
    <w:rsid w:val="003B5884"/>
    <w:rsid w:val="003C7064"/>
    <w:rsid w:val="003E1D92"/>
    <w:rsid w:val="003F0B87"/>
    <w:rsid w:val="003F2E4E"/>
    <w:rsid w:val="004068AC"/>
    <w:rsid w:val="00422B2D"/>
    <w:rsid w:val="004239B9"/>
    <w:rsid w:val="00423F23"/>
    <w:rsid w:val="00424220"/>
    <w:rsid w:val="00431529"/>
    <w:rsid w:val="004332AC"/>
    <w:rsid w:val="00487943"/>
    <w:rsid w:val="00492F73"/>
    <w:rsid w:val="00494C07"/>
    <w:rsid w:val="004A5ADC"/>
    <w:rsid w:val="004C5AA4"/>
    <w:rsid w:val="004D15CA"/>
    <w:rsid w:val="004D2717"/>
    <w:rsid w:val="004D558C"/>
    <w:rsid w:val="004D6AC8"/>
    <w:rsid w:val="004F0DB3"/>
    <w:rsid w:val="00513829"/>
    <w:rsid w:val="005177D0"/>
    <w:rsid w:val="005209E3"/>
    <w:rsid w:val="00523C6D"/>
    <w:rsid w:val="00547878"/>
    <w:rsid w:val="0056179F"/>
    <w:rsid w:val="00570F76"/>
    <w:rsid w:val="00583736"/>
    <w:rsid w:val="005934AA"/>
    <w:rsid w:val="00593FD8"/>
    <w:rsid w:val="005C459A"/>
    <w:rsid w:val="005E1E4A"/>
    <w:rsid w:val="00623DF0"/>
    <w:rsid w:val="00645AAA"/>
    <w:rsid w:val="0065183D"/>
    <w:rsid w:val="00654E52"/>
    <w:rsid w:val="00654EA2"/>
    <w:rsid w:val="00667FA2"/>
    <w:rsid w:val="006767A3"/>
    <w:rsid w:val="00686FD6"/>
    <w:rsid w:val="0069671F"/>
    <w:rsid w:val="006B1499"/>
    <w:rsid w:val="006E6155"/>
    <w:rsid w:val="007007F9"/>
    <w:rsid w:val="00716374"/>
    <w:rsid w:val="0075734A"/>
    <w:rsid w:val="00770C20"/>
    <w:rsid w:val="007819FE"/>
    <w:rsid w:val="007900EE"/>
    <w:rsid w:val="00795080"/>
    <w:rsid w:val="007B49A2"/>
    <w:rsid w:val="007C331B"/>
    <w:rsid w:val="007E1B6C"/>
    <w:rsid w:val="008162FE"/>
    <w:rsid w:val="00821D69"/>
    <w:rsid w:val="00842496"/>
    <w:rsid w:val="0084480F"/>
    <w:rsid w:val="00866DAD"/>
    <w:rsid w:val="008670FB"/>
    <w:rsid w:val="008767EC"/>
    <w:rsid w:val="008975BA"/>
    <w:rsid w:val="008B3189"/>
    <w:rsid w:val="008C031F"/>
    <w:rsid w:val="008C4AE2"/>
    <w:rsid w:val="008F22A6"/>
    <w:rsid w:val="008F3639"/>
    <w:rsid w:val="008F5288"/>
    <w:rsid w:val="009022AF"/>
    <w:rsid w:val="00907778"/>
    <w:rsid w:val="009119C4"/>
    <w:rsid w:val="009124D1"/>
    <w:rsid w:val="009158B6"/>
    <w:rsid w:val="0091744B"/>
    <w:rsid w:val="00921DB6"/>
    <w:rsid w:val="00944FD7"/>
    <w:rsid w:val="0095099E"/>
    <w:rsid w:val="009561BF"/>
    <w:rsid w:val="00963EFE"/>
    <w:rsid w:val="009A1D65"/>
    <w:rsid w:val="009A25C3"/>
    <w:rsid w:val="009A2C5A"/>
    <w:rsid w:val="009B2FE4"/>
    <w:rsid w:val="009B3764"/>
    <w:rsid w:val="009D09D8"/>
    <w:rsid w:val="00A025E0"/>
    <w:rsid w:val="00A2684E"/>
    <w:rsid w:val="00A27CBA"/>
    <w:rsid w:val="00A3059E"/>
    <w:rsid w:val="00A40BE9"/>
    <w:rsid w:val="00A562AC"/>
    <w:rsid w:val="00A705BC"/>
    <w:rsid w:val="00A818D4"/>
    <w:rsid w:val="00A866AB"/>
    <w:rsid w:val="00A87BCE"/>
    <w:rsid w:val="00A93D2E"/>
    <w:rsid w:val="00AC522D"/>
    <w:rsid w:val="00AF257B"/>
    <w:rsid w:val="00AF4694"/>
    <w:rsid w:val="00B22D94"/>
    <w:rsid w:val="00B523AA"/>
    <w:rsid w:val="00B5776D"/>
    <w:rsid w:val="00B665A1"/>
    <w:rsid w:val="00B811AE"/>
    <w:rsid w:val="00BA3708"/>
    <w:rsid w:val="00BB181D"/>
    <w:rsid w:val="00BD0A0C"/>
    <w:rsid w:val="00BD5090"/>
    <w:rsid w:val="00BE2514"/>
    <w:rsid w:val="00C169CD"/>
    <w:rsid w:val="00C24255"/>
    <w:rsid w:val="00C306EE"/>
    <w:rsid w:val="00C52484"/>
    <w:rsid w:val="00C60F9E"/>
    <w:rsid w:val="00C73AD4"/>
    <w:rsid w:val="00C81F6C"/>
    <w:rsid w:val="00C91F95"/>
    <w:rsid w:val="00C96E44"/>
    <w:rsid w:val="00CA0CDD"/>
    <w:rsid w:val="00CB6304"/>
    <w:rsid w:val="00CD6657"/>
    <w:rsid w:val="00CE3867"/>
    <w:rsid w:val="00CF4115"/>
    <w:rsid w:val="00D10F87"/>
    <w:rsid w:val="00D35685"/>
    <w:rsid w:val="00D41E1D"/>
    <w:rsid w:val="00D76FA3"/>
    <w:rsid w:val="00D8119D"/>
    <w:rsid w:val="00D81470"/>
    <w:rsid w:val="00DD6ACD"/>
    <w:rsid w:val="00DE369E"/>
    <w:rsid w:val="00DF7733"/>
    <w:rsid w:val="00E0155D"/>
    <w:rsid w:val="00E15467"/>
    <w:rsid w:val="00E367BB"/>
    <w:rsid w:val="00E470C0"/>
    <w:rsid w:val="00E555B8"/>
    <w:rsid w:val="00E93649"/>
    <w:rsid w:val="00E93EA0"/>
    <w:rsid w:val="00EA74B1"/>
    <w:rsid w:val="00EB289A"/>
    <w:rsid w:val="00EB6CEE"/>
    <w:rsid w:val="00EB793A"/>
    <w:rsid w:val="00EC7371"/>
    <w:rsid w:val="00EC7E00"/>
    <w:rsid w:val="00ED5C02"/>
    <w:rsid w:val="00EE355D"/>
    <w:rsid w:val="00F01B05"/>
    <w:rsid w:val="00F25236"/>
    <w:rsid w:val="00F36958"/>
    <w:rsid w:val="00F54610"/>
    <w:rsid w:val="00F55EB1"/>
    <w:rsid w:val="00F61133"/>
    <w:rsid w:val="00F64DB9"/>
    <w:rsid w:val="00F92DB7"/>
    <w:rsid w:val="00FA3388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D63394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87943"/>
    <w:rPr>
      <w:rFonts w:ascii="Arial" w:hAnsi="Arial" w:cs="Arial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87943"/>
    <w:rPr>
      <w:color w:val="808080"/>
    </w:rPr>
  </w:style>
  <w:style w:type="character" w:customStyle="1" w:styleId="Estilo2">
    <w:name w:val="Estilo2"/>
    <w:basedOn w:val="Fuentedeprrafopredeter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395FF4" w:rsidRDefault="0019290F" w:rsidP="0019290F">
          <w:pPr>
            <w:pStyle w:val="BCAB71587DF247858902DA58ACBCC791"/>
          </w:pPr>
          <w:r w:rsidRPr="004E1823">
            <w:rPr>
              <w:rStyle w:val="Textodelmarcadordeposicin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395FF4" w:rsidRDefault="0019290F" w:rsidP="0019290F">
          <w:pPr>
            <w:pStyle w:val="145BABFB4DB44CDEB161B07FED5E0125"/>
          </w:pPr>
          <w:r>
            <w:rPr>
              <w:rStyle w:val="Textodelmarcadordeposicin"/>
              <w:rFonts w:ascii="Tahoma" w:hAnsi="Tahoma" w:cs="Tahoma"/>
              <w:b/>
            </w:rPr>
            <w:t>Código – Nombre Curso</w:t>
          </w:r>
          <w:r w:rsidRPr="0033692E">
            <w:rPr>
              <w:rStyle w:val="Textodelmarcadordeposicin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F"/>
    <w:rsid w:val="0019290F"/>
    <w:rsid w:val="00395FF4"/>
    <w:rsid w:val="00B35AD8"/>
    <w:rsid w:val="00EA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290F"/>
    <w:rPr>
      <w:color w:val="808080"/>
    </w:rPr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184</TotalTime>
  <Pages>6</Pages>
  <Words>1136</Words>
  <Characters>6253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Nicolas David Camargo Prieto</cp:lastModifiedBy>
  <cp:revision>31</cp:revision>
  <cp:lastPrinted>2004-06-30T14:22:00Z</cp:lastPrinted>
  <dcterms:created xsi:type="dcterms:W3CDTF">2018-08-31T17:41:00Z</dcterms:created>
  <dcterms:modified xsi:type="dcterms:W3CDTF">2023-02-23T07:34:00Z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